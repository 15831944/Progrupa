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87" w:rsidRDefault="003C6507" w:rsidP="005962D7">
      <w:pPr>
        <w:spacing w:before="600" w:line="360" w:lineRule="auto"/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Почитувани,</w:t>
      </w:r>
      <w:r w:rsidRPr="00FC6245">
        <w:rPr>
          <w:rFonts w:ascii="Trebuchet MS" w:eastAsia="Century Schoolbook" w:hAnsi="Trebuchet MS" w:cs="Century Schoolbook"/>
          <w:noProof/>
          <w:color w:val="575F6D"/>
          <w:sz w:val="24"/>
          <w:szCs w:val="24"/>
          <w:lang w:val="mk-MK"/>
        </w:rPr>
        <w:t xml:space="preserve"> </w:t>
      </w:r>
    </w:p>
    <w:p w:rsidR="00DE4AA6" w:rsidRDefault="0079579A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Про Група</w:t>
      </w:r>
    </w:p>
    <w:p w:rsidR="00DE4AA6" w:rsidRDefault="0079579A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Битола</w:t>
      </w:r>
    </w:p>
    <w:p w:rsidR="00310F87" w:rsidRPr="008C2063" w:rsidRDefault="00310F87" w:rsidP="00310F87">
      <w:pPr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</w:pPr>
      <w:r w:rsidRPr="008C2063">
        <w:rPr>
          <w:rFonts w:ascii="Trebuchet MS" w:hAnsi="Trebuchet MS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8948B" wp14:editId="44C75ACF">
                <wp:simplePos x="0" y="0"/>
                <wp:positionH relativeFrom="column">
                  <wp:posOffset>-635</wp:posOffset>
                </wp:positionH>
                <wp:positionV relativeFrom="paragraph">
                  <wp:posOffset>256127</wp:posOffset>
                </wp:positionV>
                <wp:extent cx="1872867" cy="0"/>
                <wp:effectExtent l="38100" t="38100" r="7048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89818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15pt" to="147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79579A">
        <w:rPr>
          <w:rFonts w:ascii="Trebuchet MS" w:hAnsi="Trebuchet MS"/>
          <w:noProof/>
          <w:color w:val="595959" w:themeColor="text1" w:themeTint="A6"/>
          <w:sz w:val="24"/>
          <w:szCs w:val="24"/>
          <w:lang w:val="mk-MK"/>
        </w:rPr>
        <w:t>Ружа Делчева</w:t>
      </w:r>
    </w:p>
    <w:p w:rsidR="003C6507" w:rsidRDefault="003C6507" w:rsidP="003C6507">
      <w:pPr>
        <w:spacing w:before="48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Врз основа на Вашето барање за испорака на опрема и извршување услуги, Ви ја доставува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ме следната Понуда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:</w:t>
      </w:r>
    </w:p>
    <w:tbl>
      <w:tblPr>
        <w:tblW w:w="820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3000"/>
        <w:gridCol w:w="1200"/>
        <w:gridCol w:w="1000"/>
        <w:gridCol w:w="1000"/>
        <w:gridCol w:w="1000"/>
      </w:tblGrid>
      <w:tr w:rsidR="0079579A" w:rsidTr="0079579A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Шифра</w:t>
            </w:r>
          </w:p>
        </w:tc>
        <w:tc>
          <w:tcPr>
            <w:tcW w:w="3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Назив</w:t>
            </w:r>
          </w:p>
        </w:tc>
        <w:tc>
          <w:tcPr>
            <w:tcW w:w="12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Количина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Ед. Мерка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Цена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</w:tr>
      <w:tr w:rsidR="0079579A" w:rsidTr="0079579A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Штекер</w:t>
            </w:r>
          </w:p>
        </w:tc>
        <w:tc>
          <w:tcPr>
            <w:tcW w:w="12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Парче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60</w:t>
            </w:r>
          </w:p>
        </w:tc>
      </w:tr>
      <w:tr w:rsidR="0079579A" w:rsidTr="0079579A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Прекидач 1</w:t>
            </w:r>
          </w:p>
        </w:tc>
        <w:tc>
          <w:tcPr>
            <w:tcW w:w="12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Парче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40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200</w:t>
            </w:r>
          </w:p>
        </w:tc>
      </w:tr>
      <w:tr w:rsidR="0079579A" w:rsidTr="0079579A">
        <w:tblPrEx>
          <w:tblCellMar>
            <w:top w:w="0" w:type="dxa"/>
            <w:bottom w:w="0" w:type="dxa"/>
          </w:tblCellMar>
        </w:tblPrEx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</w:t>
            </w:r>
          </w:p>
        </w:tc>
        <w:tc>
          <w:tcPr>
            <w:tcW w:w="3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Штрафови</w:t>
            </w:r>
          </w:p>
        </w:tc>
        <w:tc>
          <w:tcPr>
            <w:tcW w:w="12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кг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50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100</w:t>
            </w:r>
          </w:p>
        </w:tc>
      </w:tr>
      <w:tr w:rsidR="0079579A" w:rsidTr="002706E4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79579A" w:rsidRDefault="0079579A" w:rsidP="0079579A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Износ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360</w:t>
            </w:r>
          </w:p>
        </w:tc>
      </w:tr>
      <w:tr w:rsidR="0079579A" w:rsidTr="002706E4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79579A" w:rsidRDefault="0079579A" w:rsidP="0079579A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ДДВ 18%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64.8</w:t>
            </w:r>
          </w:p>
        </w:tc>
      </w:tr>
      <w:tr w:rsidR="0079579A" w:rsidTr="002706E4">
        <w:tblPrEx>
          <w:tblCellMar>
            <w:top w:w="0" w:type="dxa"/>
            <w:bottom w:w="0" w:type="dxa"/>
          </w:tblCellMar>
        </w:tblPrEx>
        <w:tc>
          <w:tcPr>
            <w:tcW w:w="7200" w:type="dxa"/>
            <w:gridSpan w:val="5"/>
            <w:shd w:val="clear" w:color="auto" w:fill="auto"/>
          </w:tcPr>
          <w:p w:rsidR="0079579A" w:rsidRDefault="0079579A" w:rsidP="0079579A">
            <w:pPr>
              <w:ind w:right="33"/>
              <w:jc w:val="right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Вкупно за плаќање</w:t>
            </w:r>
          </w:p>
        </w:tc>
        <w:tc>
          <w:tcPr>
            <w:tcW w:w="1000" w:type="dxa"/>
            <w:shd w:val="clear" w:color="auto" w:fill="auto"/>
          </w:tcPr>
          <w:p w:rsidR="0079579A" w:rsidRDefault="0079579A" w:rsidP="0079579A">
            <w:pPr>
              <w:ind w:right="33"/>
              <w:jc w:val="center"/>
              <w:rPr>
                <w:color w:val="575F6D"/>
                <w:lang w:eastAsia="ja-JP"/>
              </w:rPr>
            </w:pPr>
            <w:r>
              <w:rPr>
                <w:color w:val="575F6D"/>
                <w:lang w:eastAsia="ja-JP"/>
              </w:rPr>
              <w:t>424.8</w:t>
            </w:r>
          </w:p>
        </w:tc>
      </w:tr>
    </w:tbl>
    <w:p w:rsidR="00841BCC" w:rsidRPr="005E3790" w:rsidRDefault="00841BCC" w:rsidP="00841BCC">
      <w:pPr>
        <w:ind w:right="33"/>
        <w:rPr>
          <w:color w:val="575F6D"/>
          <w:lang w:eastAsia="ja-JP"/>
        </w:rPr>
      </w:pPr>
    </w:p>
    <w:p w:rsidR="003C6507" w:rsidRPr="0014101D" w:rsidRDefault="003C6507" w:rsidP="003C6507">
      <w:pPr>
        <w:spacing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Повеќе информации може да најдете на </w:t>
      </w:r>
      <w:hyperlink r:id="rId7" w:history="1">
        <w:r w:rsidRPr="004658F6">
          <w:rPr>
            <w:rStyle w:val="Hyperlink"/>
            <w:rFonts w:ascii="Trebuchet MS" w:eastAsia="Century Schoolbook" w:hAnsi="Trebuchet MS" w:cs="Century Schoolbook"/>
            <w:sz w:val="24"/>
            <w:szCs w:val="24"/>
            <w:lang w:eastAsia="ja-JP"/>
          </w:rPr>
          <w:t>www.</w:t>
        </w:r>
      </w:hyperlink>
      <w:r>
        <w:rPr>
          <w:rStyle w:val="Hyperlink"/>
          <w:rFonts w:ascii="Trebuchet MS" w:eastAsia="Century Schoolbook" w:hAnsi="Trebuchet MS" w:cs="Century Schoolbook"/>
          <w:sz w:val="24"/>
          <w:szCs w:val="24"/>
          <w:lang w:eastAsia="ja-JP"/>
        </w:rPr>
        <w:t>progrupa.mk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според наведената шифра на производот.</w:t>
      </w:r>
    </w:p>
    <w:p w:rsidR="003C6507" w:rsidRPr="00FC6245" w:rsidRDefault="003C6507" w:rsidP="003C6507">
      <w:pPr>
        <w:spacing w:before="480" w:after="240"/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575F6D"/>
          <w:sz w:val="28"/>
          <w:szCs w:val="28"/>
          <w:lang w:val="mk-MK" w:eastAsia="ja-JP"/>
        </w:rPr>
        <w:t>Други информации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испораката, м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онтажата и пуштањето во работа на опрема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та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е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бесплатна и ќе се изврши според претходен договор</w:t>
      </w:r>
    </w:p>
    <w:p w:rsidR="003C6507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и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спорака на опремата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е од лагер, по извршената уплата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начин на плаќање: аванс 100%</w:t>
      </w:r>
    </w:p>
    <w:p w:rsidR="003C6507" w:rsidRPr="00FC6245" w:rsidRDefault="003C6507" w:rsidP="003C6507">
      <w:pPr>
        <w:numPr>
          <w:ilvl w:val="0"/>
          <w:numId w:val="4"/>
        </w:numPr>
        <w:spacing w:before="0" w:after="0" w:line="276" w:lineRule="auto"/>
        <w:ind w:left="714" w:right="1928" w:hanging="357"/>
        <w:contextualSpacing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г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о задржуваме правото да ги промениме цените дадени во оваа понуда без претходна опомена, сè до моментот на нејзиното конечно прифаќање</w:t>
      </w:r>
    </w:p>
    <w:p w:rsidR="003C6507" w:rsidRPr="00FC6245" w:rsidRDefault="003C6507" w:rsidP="003C6507">
      <w:pPr>
        <w:spacing w:before="360" w:line="360" w:lineRule="auto"/>
        <w:ind w:right="1928"/>
        <w:jc w:val="both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 w:rsidRPr="00FC6245">
        <w:rPr>
          <w:rFonts w:ascii="Trebuchet MS" w:eastAsia="Century Schoolbook" w:hAnsi="Trebuchet MS" w:cs="Century Schoolbook"/>
          <w:color w:val="C00000"/>
          <w:sz w:val="24"/>
          <w:szCs w:val="24"/>
          <w:lang w:val="mk-MK" w:eastAsia="ja-JP"/>
        </w:rPr>
        <w:t>Важно: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со оглед на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брзите промени на лагерот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, Ве молиме вашиот одговор за прифаќање на оваа понуда да ни го доставите најдоцна до 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79579A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3 јуни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.</w:t>
      </w:r>
    </w:p>
    <w:p w:rsidR="003C6507" w:rsidRPr="00FC6245" w:rsidRDefault="003C6507" w:rsidP="003C6507">
      <w:pPr>
        <w:tabs>
          <w:tab w:val="left" w:pos="5103"/>
        </w:tabs>
        <w:spacing w:before="480" w:after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lastRenderedPageBreak/>
        <w:t>Битола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 xml:space="preserve"> </w:t>
      </w:r>
      <w:r w:rsidR="0079579A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2 јуни 2015</w:t>
      </w:r>
      <w:r w:rsidRPr="00FC6245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  <w:t>Понудата ја подготвил,</w:t>
      </w:r>
    </w:p>
    <w:p w:rsidR="003C6507" w:rsidRPr="00B65CC2" w:rsidRDefault="003C6507" w:rsidP="003C6507">
      <w:pPr>
        <w:tabs>
          <w:tab w:val="left" w:pos="5103"/>
        </w:tabs>
        <w:spacing w:before="0"/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</w:pPr>
      <w:r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ab/>
      </w:r>
      <w:r w:rsidR="0079579A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Златко</w:t>
      </w:r>
      <w:r>
        <w:rPr>
          <w:rFonts w:ascii="Trebuchet MS" w:eastAsia="Century Schoolbook" w:hAnsi="Trebuchet MS" w:cs="Century Schoolbook"/>
          <w:color w:val="575F6D"/>
          <w:sz w:val="24"/>
          <w:szCs w:val="24"/>
          <w:lang w:eastAsia="ja-JP"/>
        </w:rPr>
        <w:t xml:space="preserve"> </w:t>
      </w:r>
      <w:r w:rsidR="0079579A">
        <w:rPr>
          <w:rFonts w:ascii="Trebuchet MS" w:eastAsia="Century Schoolbook" w:hAnsi="Trebuchet MS" w:cs="Century Schoolbook"/>
          <w:color w:val="575F6D"/>
          <w:sz w:val="24"/>
          <w:szCs w:val="24"/>
          <w:lang w:val="mk-MK" w:eastAsia="ja-JP"/>
        </w:rPr>
        <w:t>Петковски</w: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EAC6" wp14:editId="153EA6A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48683" id="Oval 62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BACF5" wp14:editId="4C77028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C3C7C" id="Oval 61" o:spid="_x0000_s1026" style="position:absolute;margin-left:0;margin-top:542.25pt;width:186.2pt;height:183.3pt;flip:x;z-index:25166028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7DDFE" wp14:editId="1EFC058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78926" id="Oval 58" o:spid="_x0000_s1026" style="position:absolute;margin-left:0;margin-top:542.25pt;width:186.2pt;height:183.3pt;flip:x;z-index:25166233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FC6245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FFD6" wp14:editId="27FC9A1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3903980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AEFB13" id="Oval 57" o:spid="_x0000_s1026" style="position:absolute;margin-left:0;margin-top:542.25pt;width:186.2pt;height:183.3pt;flip:x;z-index:25166131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FC6245" w:rsidRPr="003C6507" w:rsidRDefault="00FC6245" w:rsidP="003C6507"/>
    <w:sectPr w:rsidR="00FC6245" w:rsidRPr="003C6507" w:rsidSect="00497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77" w:right="1077" w:bottom="1077" w:left="1077" w:header="68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79A" w:rsidRDefault="0079579A" w:rsidP="00FC6245">
      <w:pPr>
        <w:spacing w:before="0" w:after="0"/>
      </w:pPr>
      <w:r>
        <w:separator/>
      </w:r>
    </w:p>
  </w:endnote>
  <w:endnote w:type="continuationSeparator" w:id="0">
    <w:p w:rsidR="0079579A" w:rsidRDefault="0079579A" w:rsidP="00F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79A" w:rsidRDefault="007957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0A6" w:rsidRPr="00D760A6" w:rsidRDefault="004F0955" w:rsidP="00D760A6">
    <w:pPr>
      <w:pStyle w:val="Footer1"/>
      <w:tabs>
        <w:tab w:val="clear" w:pos="4680"/>
        <w:tab w:val="clear" w:pos="9360"/>
        <w:tab w:val="right" w:pos="8222"/>
      </w:tabs>
      <w:rPr>
        <w:rFonts w:ascii="Trebuchet MS" w:hAnsi="Trebuchet MS"/>
        <w:color w:val="C0504D" w:themeColor="accent2"/>
        <w:lang w:val="mk-MK"/>
      </w:rPr>
    </w:pPr>
    <w:r w:rsidRPr="00D760A6">
      <w:rPr>
        <w:rFonts w:ascii="Trebuchet MS" w:hAnsi="Trebuchet MS"/>
        <w:color w:val="C0504D" w:themeColor="accent2"/>
        <w:lang w:val="mk-MK"/>
      </w:rPr>
      <w:t>Доверливо – Понуда</w:t>
    </w:r>
    <w:r w:rsidR="0014101D">
      <w:rPr>
        <w:rFonts w:ascii="Trebuchet MS" w:hAnsi="Trebuchet MS"/>
        <w:color w:val="C0504D" w:themeColor="accent2"/>
        <w:lang w:val="mk-MK"/>
      </w:rPr>
      <w:t xml:space="preserve"> </w:t>
    </w:r>
    <w:r w:rsidR="0079579A">
      <w:rPr>
        <w:rFonts w:ascii="Trebuchet MS" w:hAnsi="Trebuchet MS"/>
        <w:color w:val="C0504D" w:themeColor="accent2"/>
        <w:lang w:val="mk-MK"/>
      </w:rPr>
      <w:t>1</w:t>
    </w:r>
    <w:bookmarkStart w:id="0" w:name="_GoBack"/>
    <w:bookmarkEnd w:id="0"/>
    <w:r w:rsidRPr="00D760A6">
      <w:rPr>
        <w:rFonts w:ascii="Trebuchet MS" w:hAnsi="Trebuchet MS"/>
        <w:color w:val="C0504D" w:themeColor="accent2"/>
        <w:lang w:val="mk-MK"/>
      </w:rPr>
      <w:tab/>
      <w:t xml:space="preserve">Страна </w:t>
    </w:r>
    <w:r w:rsidRPr="00D760A6">
      <w:rPr>
        <w:rFonts w:ascii="Trebuchet MS" w:hAnsi="Trebuchet MS"/>
        <w:color w:val="C0504D" w:themeColor="accent2"/>
        <w:lang w:val="mk-MK"/>
      </w:rPr>
      <w:fldChar w:fldCharType="begin"/>
    </w:r>
    <w:r w:rsidRPr="00D760A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760A6">
      <w:rPr>
        <w:rFonts w:ascii="Trebuchet MS" w:hAnsi="Trebuchet MS"/>
        <w:color w:val="C0504D" w:themeColor="accent2"/>
        <w:lang w:val="mk-MK"/>
      </w:rPr>
      <w:fldChar w:fldCharType="separate"/>
    </w:r>
    <w:r w:rsidR="0079579A">
      <w:rPr>
        <w:rFonts w:ascii="Trebuchet MS" w:hAnsi="Trebuchet MS"/>
        <w:noProof/>
        <w:color w:val="C0504D" w:themeColor="accent2"/>
        <w:lang w:val="mk-MK"/>
      </w:rPr>
      <w:t>2</w:t>
    </w:r>
    <w:r w:rsidRPr="00D760A6">
      <w:rPr>
        <w:rFonts w:ascii="Trebuchet MS" w:hAnsi="Trebuchet MS"/>
        <w:noProof/>
        <w:color w:val="C0504D" w:themeColor="accent2"/>
        <w:lang w:val="mk-MK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D6" w:rsidRPr="00D477D6" w:rsidRDefault="004F0955" w:rsidP="00D477D6">
    <w:pPr>
      <w:pStyle w:val="Footer1"/>
      <w:tabs>
        <w:tab w:val="clear" w:pos="4680"/>
        <w:tab w:val="clear" w:pos="9360"/>
        <w:tab w:val="right" w:pos="8505"/>
      </w:tabs>
      <w:spacing w:before="120"/>
      <w:contextualSpacing w:val="0"/>
      <w:rPr>
        <w:rFonts w:ascii="Trebuchet MS" w:hAnsi="Trebuchet MS"/>
        <w:color w:val="C0504D" w:themeColor="accent2"/>
        <w:lang w:val="mk-MK"/>
      </w:rPr>
    </w:pPr>
    <w:r w:rsidRPr="00D477D6">
      <w:rPr>
        <w:rFonts w:ascii="Trebuchet MS" w:hAnsi="Trebuchet MS"/>
        <w:color w:val="C0504D" w:themeColor="accent2"/>
        <w:lang w:val="mk-MK"/>
      </w:rPr>
      <w:t>Понуда – доверливо</w:t>
    </w:r>
    <w:r>
      <w:rPr>
        <w:rFonts w:ascii="Trebuchet MS" w:hAnsi="Trebuchet MS"/>
        <w:color w:val="C0504D" w:themeColor="accent2"/>
        <w:lang w:val="mk-MK"/>
      </w:rPr>
      <w:tab/>
    </w:r>
    <w:r w:rsidRPr="00D477D6">
      <w:rPr>
        <w:rFonts w:ascii="Trebuchet MS" w:hAnsi="Trebuchet MS"/>
        <w:color w:val="C0504D" w:themeColor="accent2"/>
        <w:lang w:val="mk-MK"/>
      </w:rPr>
      <w:t xml:space="preserve">Страна </w:t>
    </w:r>
    <w:r w:rsidRPr="00D477D6">
      <w:rPr>
        <w:rFonts w:ascii="Trebuchet MS" w:hAnsi="Trebuchet MS"/>
        <w:color w:val="C0504D" w:themeColor="accent2"/>
        <w:lang w:val="mk-MK"/>
      </w:rPr>
      <w:fldChar w:fldCharType="begin"/>
    </w:r>
    <w:r w:rsidRPr="00D477D6">
      <w:rPr>
        <w:rFonts w:ascii="Trebuchet MS" w:hAnsi="Trebuchet MS"/>
        <w:color w:val="C0504D" w:themeColor="accent2"/>
        <w:lang w:val="mk-MK"/>
      </w:rPr>
      <w:instrText xml:space="preserve"> PAGE   \* MERGEFORMAT </w:instrText>
    </w:r>
    <w:r w:rsidRPr="00D477D6">
      <w:rPr>
        <w:rFonts w:ascii="Trebuchet MS" w:hAnsi="Trebuchet MS"/>
        <w:color w:val="C0504D" w:themeColor="accent2"/>
        <w:lang w:val="mk-MK"/>
      </w:rPr>
      <w:fldChar w:fldCharType="separate"/>
    </w:r>
    <w:r>
      <w:rPr>
        <w:rFonts w:ascii="Trebuchet MS" w:hAnsi="Trebuchet MS"/>
        <w:noProof/>
        <w:color w:val="C0504D" w:themeColor="accent2"/>
        <w:lang w:val="mk-MK"/>
      </w:rPr>
      <w:t>1</w:t>
    </w:r>
    <w:r w:rsidRPr="00D477D6">
      <w:rPr>
        <w:rFonts w:ascii="Trebuchet MS" w:hAnsi="Trebuchet MS"/>
        <w:noProof/>
        <w:color w:val="C0504D" w:themeColor="accent2"/>
        <w:lang w:val="mk-MK"/>
      </w:rPr>
      <w:fldChar w:fldCharType="end"/>
    </w:r>
    <w:r w:rsidRPr="00D477D6">
      <w:rPr>
        <w:rFonts w:ascii="Trebuchet MS" w:hAnsi="Trebuchet MS"/>
        <w:noProof/>
        <w:color w:val="C0504D" w:themeColor="accent2"/>
        <w:lang w:val="mk-MK"/>
      </w:rPr>
      <w:t xml:space="preserve"> од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79A" w:rsidRDefault="0079579A" w:rsidP="00FC6245">
      <w:pPr>
        <w:spacing w:before="0" w:after="0"/>
      </w:pPr>
      <w:r>
        <w:separator/>
      </w:r>
    </w:p>
  </w:footnote>
  <w:footnote w:type="continuationSeparator" w:id="0">
    <w:p w:rsidR="0079579A" w:rsidRDefault="0079579A" w:rsidP="00F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79A" w:rsidRDefault="007957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8D0" w:rsidRPr="008C2063" w:rsidRDefault="005962D7" w:rsidP="008C2063">
    <w:pPr>
      <w:rPr>
        <w:rFonts w:ascii="Trebuchet MS" w:hAnsi="Trebuchet MS"/>
        <w:i/>
        <w:lang w:val="mk-MK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084BBE8" wp14:editId="7F2974FD">
          <wp:simplePos x="0" y="0"/>
          <wp:positionH relativeFrom="column">
            <wp:posOffset>3964305</wp:posOffset>
          </wp:positionH>
          <wp:positionV relativeFrom="paragraph">
            <wp:posOffset>-78359</wp:posOffset>
          </wp:positionV>
          <wp:extent cx="1449705" cy="349250"/>
          <wp:effectExtent l="0" t="0" r="0" b="0"/>
          <wp:wrapTight wrapText="bothSides">
            <wp:wrapPolygon edited="0">
              <wp:start x="6244" y="1178"/>
              <wp:lineTo x="1135" y="3535"/>
              <wp:lineTo x="284" y="4713"/>
              <wp:lineTo x="284" y="17673"/>
              <wp:lineTo x="21288" y="17673"/>
              <wp:lineTo x="21288" y="4713"/>
              <wp:lineTo x="19585" y="3535"/>
              <wp:lineTo x="9650" y="1178"/>
              <wp:lineTo x="6244" y="1178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RO Gru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063" w:rsidRPr="008C2063">
      <w:rPr>
        <w:rFonts w:ascii="Trebuchet MS" w:hAnsi="Trebuchet MS"/>
        <w:i/>
        <w:color w:val="595959" w:themeColor="text1" w:themeTint="A6"/>
        <w:lang w:val="mk-MK"/>
      </w:rPr>
      <w:t xml:space="preserve">Архивски број: </w:t>
    </w:r>
    <w:r w:rsidR="0079579A">
      <w:rPr>
        <w:rFonts w:ascii="Trebuchet MS" w:hAnsi="Trebuchet MS"/>
        <w:i/>
        <w:color w:val="595959" w:themeColor="text1" w:themeTint="A6"/>
        <w:lang w:val="mk-MK"/>
      </w:rPr>
      <w:t>1-1-2015</w: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639BC1" wp14:editId="005B27FD">
              <wp:simplePos x="0" y="0"/>
              <wp:positionH relativeFrom="page">
                <wp:posOffset>5690870</wp:posOffset>
              </wp:positionH>
              <wp:positionV relativeFrom="page">
                <wp:posOffset>-12065</wp:posOffset>
              </wp:positionV>
              <wp:extent cx="1929130" cy="10698480"/>
              <wp:effectExtent l="19050" t="0" r="13970" b="7620"/>
              <wp:wrapNone/>
              <wp:docPr id="49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130" cy="10698480"/>
                        <a:chOff x="0" y="0"/>
                        <a:chExt cx="1924841" cy="10698480"/>
                      </a:xfrm>
                    </wpg:grpSpPr>
                    <wps:wsp>
                      <wps:cNvPr id="50" name="AutoShape 101"/>
                      <wps:cNvCnPr>
                        <a:cxnSpLocks noChangeShapeType="1"/>
                      </wps:cNvCnPr>
                      <wps:spPr bwMode="auto">
                        <a:xfrm>
                          <a:off x="550844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124"/>
                      <wpg:cNvGrpSpPr>
                        <a:grpSpLocks/>
                      </wpg:cNvGrpSpPr>
                      <wpg:grpSpPr bwMode="auto">
                        <a:xfrm>
                          <a:off x="749147" y="0"/>
                          <a:ext cx="1175694" cy="10698480"/>
                          <a:chOff x="10055" y="-317"/>
                          <a:chExt cx="1849" cy="16632"/>
                        </a:xfrm>
                      </wpg:grpSpPr>
                      <wps:wsp>
                        <wps:cNvPr id="5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14" y="-317"/>
                            <a:ext cx="1512" cy="1663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rgbClr val="FE8637">
                                  <a:lumMod val="100000"/>
                                  <a:lumOff val="0"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11904" y="-294"/>
                            <a:ext cx="0" cy="165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198" y="-271"/>
                            <a:ext cx="0" cy="165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10055" y="-306"/>
                            <a:ext cx="0" cy="166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B6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6" name="Oval 121"/>
                      <wps:cNvSpPr>
                        <a:spLocks noChangeArrowheads="1"/>
                      </wps:cNvSpPr>
                      <wps:spPr bwMode="auto">
                        <a:xfrm>
                          <a:off x="0" y="7899094"/>
                          <a:ext cx="1103877" cy="1071245"/>
                        </a:xfrm>
                        <a:prstGeom prst="ellipse">
                          <a:avLst/>
                        </a:prstGeom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ln w="38100" cmpd="dbl"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E244752" id="Group 49" o:spid="_x0000_s1026" style="position:absolute;margin-left:448.1pt;margin-top:-.95pt;width:151.9pt;height:842.4pt;z-index:25165721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ElP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1kfMEAAADbAAAADwAAAGRycy9kb3ducmV2LnhtbERPy4rCMBTdC/MP4Q7MRjSd8YFUo4gg&#10;uHAUqx9wSa5tx+amNNHWvzeLAZeH816sOluJBzW+dKzge5iAINbOlJwruJy3gxkIH5ANVo5JwZM8&#10;rJYfvQWmxrV8okcWchFD2KeooAihTqX0uiCLfuhq4shdXWMxRNjk0jTYxnBbyZ8kmUqLJceGAmva&#10;FKRv2d0qmB7bdYKHs95kf/3nmA769zbaK/X12a3nIAJ14S3+d++MgklcH7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TWR8wQAAANsAAAAPAAAAAAAAAAAAAAAA&#10;AKECAABkcnMvZG93bnJldi54bWxQSwUGAAAAAAQABAD5AAAAjwMAAAAA&#10;" strokecolor="#feceae" strokeweight="2.25pt"/>
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VwsEA&#10;AADbAAAADwAAAGRycy9kb3ducmV2LnhtbESPQYvCMBSE74L/ITxhL0VTRRepRhFhlz0J1gWvj+bZ&#10;FpOXkkTt/vuNIHgcZuYbZr3trRF38qF1rGA6yUEQV063XCv4PX2NlyBCRNZoHJOCPwqw3QwHayy0&#10;e/CR7mWsRYJwKFBBE2NXSBmqhiyGieuIk3dx3mJM0tdSe3wkuDVyluef0mLLaaHBjvYNVdfyZhUc&#10;fBZ5d5Z8yayZB73Mvk15U+pj1O9WICL18R1+tX+0gsUMn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lcLBAAAA2wAAAA8AAAAAAAAAAAAAAAAAmAIAAGRycy9kb3du&#10;cmV2LnhtbFBLBQYAAAAABAAEAPUAAACGAwAAAAA=&#10;" fillcolor="#feb686" stroked="f" strokecolor="#bfb675">
                  <v:fill color2="#fe8637" rotate="t" angle="90" focus="100%" type="gradient"/>
                </v:rect>
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1D8MAAADbAAAADwAAAGRycy9kb3ducmV2LnhtbESPT4vCMBTE7wt+h/AW9rJoql1FqlFE&#10;ELZ6EP/dH82zLdu8lCba+u2NIOxxmJnfMPNlZypxp8aVlhUMBxEI4szqknMF59OmPwXhPLLGyjIp&#10;eJCD5aL3McdE25YPdD/6XAQIuwQVFN7XiZQuK8igG9iaOHhX2xj0QTa51A22AW4qOYqiiTRYclgo&#10;sKZ1Qdnf8WYUmEkb+/QHb9+jy87EvE2n+02q1Ndnt5qB8NT5//C7/asVj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BdQ/DAAAA2wAAAA8AAAAAAAAAAAAA&#10;AAAAoQIAAGRycy9kb3ducmV2LnhtbFBLBQYAAAAABAAEAPkAAACRAwAAAAA=&#10;" strokecolor="#fe8637" strokeweight="2.25pt"/>
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Q3cMAAADbAAAADwAAAGRycy9kb3ducmV2LnhtbESP3WoCMRSE7wu+QzgF7zRbbUtZjeIv&#10;lIoXtT7AITn7g5uTNYm6vn1TEHo5zMw3zHTe2UZcyYfasYKXYQaCWDtTc6ng+LMdfIAIEdlg45gU&#10;3CnAfNZ7mmJu3I2/6XqIpUgQDjkqqGJscymDrshiGLqWOHmF8xZjkr6UxuMtwW0jR1n2Li3WnBYq&#10;bGlVkT4dLlbB+O7PWq/PX+vRftdui2Wx8SepVP+5W0xAROrif/jR/jQK3l7h70v6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3EN3DAAAA2wAAAA8AAAAAAAAAAAAA&#10;AAAAoQIAAGRycy9kb3ducmV2LnhtbFBLBQYAAAAABAAEAPkAAACRAwAAAAA=&#10;" strokecolor="#feceae" strokeweight="4.5pt"/>
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KIcMAAADbAAAADwAAAGRycy9kb3ducmV2LnhtbESPT2sCMRTE7wW/Q3hCL0WzrazoapRS&#10;KNijq3h+bt7+wc3LmsR1/faNUOhxmJnfMOvtYFrRk/ONZQXv0wQEcWF1w5WC4+F7sgDhA7LG1jIp&#10;eJCH7Wb0ssZM2zvvqc9DJSKEfYYK6hC6TEpf1GTQT21HHL3SOoMhSldJ7fAe4aaVH0kylwYbjgs1&#10;dvRVU3HJb0bBdXk8z99+yrSczRZ53pen5OZOSr2Oh88ViEBD+A//tXdaQZrC8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PSiHDAAAA2wAAAA8AAAAAAAAAAAAA&#10;AAAAoQIAAGRycy9kb3ducmV2LnhtbFBLBQYAAAAABAAEAPkAAACRAwAAAAA=&#10;" strokecolor="#feb686" strokeweight="1pt"/>
              </v:group>
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7hsMA&#10;AADbAAAADwAAAGRycy9kb3ducmV2LnhtbESPS4vCMBSF9wP+h3AFN4Om6vigGmUsDLiYjVVcX5pr&#10;U2xuSpOp9d+bgYFZHs7j42z3va1FR62vHCuYThIQxIXTFZcKLuev8RqED8gaa8ek4Eke9rvB2xZT&#10;7R58oi4PpYgj7FNUYEJoUil9Yciin7iGOHo311oMUbal1C0+4rit5SxJltJixZFgsKHMUHHPf2yE&#10;HD6yeWbqVd5dD8d5svher94LpUbD/nMDIlAf/sN/7aNWsFjC75f4A+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c7hsMAAADbAAAADwAAAAAAAAAAAAAAAACYAgAAZHJzL2Rv&#10;d25yZXYueG1sUEsFBgAAAAAEAAQA9QAAAIgDAAAAAA==&#10;" fillcolor="#fe8637" strokecolor="#fe8637" strokeweight="3pt">
                <v:stroke linestyle="thinThin"/>
              </v:oval>
              <w10:wrap anchorx="page" anchory="page"/>
            </v:group>
          </w:pict>
        </mc:Fallback>
      </mc:AlternateContent>
    </w:r>
    <w:r w:rsidR="00FC6245" w:rsidRPr="00FC6245">
      <w:rPr>
        <w:rFonts w:ascii="Trebuchet MS" w:eastAsia="Century Schoolbook" w:hAnsi="Trebuchet MS" w:cs="Century Schoolbook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19C577" wp14:editId="2BB934AF">
              <wp:simplePos x="0" y="0"/>
              <wp:positionH relativeFrom="page">
                <wp:posOffset>6390640</wp:posOffset>
              </wp:positionH>
              <wp:positionV relativeFrom="page">
                <wp:posOffset>152400</wp:posOffset>
              </wp:positionV>
              <wp:extent cx="1143000" cy="10058400"/>
              <wp:effectExtent l="0" t="0" r="0" b="0"/>
              <wp:wrapNone/>
              <wp:docPr id="57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00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245" w:rsidRPr="00FC6245" w:rsidRDefault="00FC6245" w:rsidP="00FC6245">
                          <w:pP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</w:pPr>
                          <w:r>
                            <w:rPr>
                              <w:rFonts w:ascii="Trebuchet MS" w:hAnsi="Trebuchet MS"/>
                              <w:caps/>
                              <w:color w:val="FFFFFF" w:themeColor="background1"/>
                              <w:sz w:val="44"/>
                              <w:szCs w:val="44"/>
                              <w:lang w:val="mk-MK"/>
                            </w:rPr>
                            <w:t>ПОНУДА</w:t>
                          </w:r>
                        </w:p>
                        <w:p w:rsidR="00FC6245" w:rsidRPr="00D477D6" w:rsidRDefault="00FC6245" w:rsidP="00FC6245">
                          <w:pP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  <w:lang w:val="mk-MK"/>
                            </w:rPr>
                            <w:t>за испорака на опрема и извршување услуги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sym w:font="Wingdings 2" w:char="F097"/>
                          </w:r>
                          <w:r w:rsidRPr="00D477D6">
                            <w:rPr>
                              <w:rFonts w:ascii="Trebuchet MS" w:hAnsi="Trebuchet MS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" wrap="square" lIns="45720" tIns="685800" rIns="45720" bIns="228600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19C577" id="Rectangle 141" o:spid="_x0000_s1026" style="position:absolute;margin-left:503.2pt;margin-top:12pt;width:90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" filled="f" stroked="f" strokecolor="black [3213]">
              <v:textbox style="layout-flow:vertical" inset="3.6pt,54pt,3.6pt,180pt">
                <w:txbxContent>
                  <w:p w:rsidR="00FC6245" w:rsidRPr="00FC6245" w:rsidRDefault="00FC6245" w:rsidP="00FC6245">
                    <w:pP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</w:pPr>
                    <w:r>
                      <w:rPr>
                        <w:rFonts w:ascii="Trebuchet MS" w:hAnsi="Trebuchet MS"/>
                        <w:caps/>
                        <w:color w:val="FFFFFF" w:themeColor="background1"/>
                        <w:sz w:val="44"/>
                        <w:szCs w:val="44"/>
                        <w:lang w:val="mk-MK"/>
                      </w:rPr>
                      <w:t>ПОНУДА</w:t>
                    </w:r>
                  </w:p>
                  <w:p w:rsidR="00FC6245" w:rsidRPr="00D477D6" w:rsidRDefault="00FC6245" w:rsidP="00FC6245">
                    <w:pP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</w:pP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  <w:lang w:val="mk-MK"/>
                      </w:rPr>
                      <w:t>за испорака на опрема и извршување услуги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sym w:font="Wingdings 2" w:char="F097"/>
                    </w:r>
                    <w:r w:rsidRPr="00D477D6">
                      <w:rPr>
                        <w:rFonts w:ascii="Trebuchet MS" w:hAnsi="Trebuchet MS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8C2063">
      <w:rPr>
        <w:rFonts w:ascii="Trebuchet MS" w:hAnsi="Trebuchet MS"/>
        <w:i/>
        <w:color w:val="595959" w:themeColor="text1" w:themeTint="A6"/>
        <w:lang w:val="mk-MK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79A" w:rsidRDefault="007957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3A3"/>
    <w:multiLevelType w:val="hybridMultilevel"/>
    <w:tmpl w:val="1238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CD8"/>
    <w:multiLevelType w:val="hybridMultilevel"/>
    <w:tmpl w:val="457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A0F6C"/>
    <w:multiLevelType w:val="hybridMultilevel"/>
    <w:tmpl w:val="B782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D642B"/>
    <w:multiLevelType w:val="hybridMultilevel"/>
    <w:tmpl w:val="04A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9A"/>
    <w:rsid w:val="00110EA4"/>
    <w:rsid w:val="0014101D"/>
    <w:rsid w:val="00160E9A"/>
    <w:rsid w:val="00165B41"/>
    <w:rsid w:val="0022235D"/>
    <w:rsid w:val="002839CB"/>
    <w:rsid w:val="00310F87"/>
    <w:rsid w:val="00317EDD"/>
    <w:rsid w:val="003B6A4F"/>
    <w:rsid w:val="003C6507"/>
    <w:rsid w:val="004F0955"/>
    <w:rsid w:val="00520363"/>
    <w:rsid w:val="005962D7"/>
    <w:rsid w:val="005E3790"/>
    <w:rsid w:val="0062530B"/>
    <w:rsid w:val="006255C4"/>
    <w:rsid w:val="00712888"/>
    <w:rsid w:val="0079579A"/>
    <w:rsid w:val="007C75C0"/>
    <w:rsid w:val="00841BCC"/>
    <w:rsid w:val="00845653"/>
    <w:rsid w:val="00896E20"/>
    <w:rsid w:val="008C2063"/>
    <w:rsid w:val="009516FE"/>
    <w:rsid w:val="009671F0"/>
    <w:rsid w:val="00A53B8A"/>
    <w:rsid w:val="00AA50DE"/>
    <w:rsid w:val="00B14F1A"/>
    <w:rsid w:val="00B34D24"/>
    <w:rsid w:val="00B65CC2"/>
    <w:rsid w:val="00B95761"/>
    <w:rsid w:val="00BE027C"/>
    <w:rsid w:val="00DE4AA6"/>
    <w:rsid w:val="00E72AEB"/>
    <w:rsid w:val="00EC4013"/>
    <w:rsid w:val="00F52A25"/>
    <w:rsid w:val="00FC29FC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34041-9A47-4F6D-8C0D-9F929896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62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245"/>
    <w:rPr>
      <w:i/>
      <w:iCs/>
      <w:color w:val="000000" w:themeColor="text1"/>
    </w:rPr>
  </w:style>
  <w:style w:type="table" w:customStyle="1" w:styleId="TableGrid1">
    <w:name w:val="Table Grid1"/>
    <w:basedOn w:val="TableNormal"/>
    <w:next w:val="TableGrid"/>
    <w:uiPriority w:val="1"/>
    <w:rsid w:val="00FC6245"/>
    <w:pPr>
      <w:spacing w:before="0" w:after="0"/>
    </w:pPr>
    <w:rPr>
      <w:rFonts w:cs="Century Schoolbook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HeaderChar">
    <w:name w:val="Header Char"/>
    <w:basedOn w:val="DefaultParagraphFont"/>
    <w:link w:val="Header1"/>
    <w:uiPriority w:val="99"/>
    <w:rsid w:val="00FC6245"/>
    <w:rPr>
      <w:color w:val="575F6D"/>
      <w:sz w:val="20"/>
      <w:szCs w:val="24"/>
      <w:lang w:eastAsia="ja-JP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C6245"/>
    <w:pPr>
      <w:tabs>
        <w:tab w:val="center" w:pos="4680"/>
        <w:tab w:val="right" w:pos="9360"/>
      </w:tabs>
      <w:spacing w:before="0" w:after="0"/>
      <w:contextualSpacing/>
    </w:pPr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1"/>
    <w:uiPriority w:val="99"/>
    <w:rsid w:val="00FC6245"/>
    <w:rPr>
      <w:color w:val="575F6D"/>
      <w:sz w:val="20"/>
      <w:szCs w:val="24"/>
      <w:lang w:eastAsia="ja-JP"/>
    </w:rPr>
  </w:style>
  <w:style w:type="table" w:styleId="TableGrid">
    <w:name w:val="Table Grid"/>
    <w:basedOn w:val="TableNormal"/>
    <w:uiPriority w:val="59"/>
    <w:rsid w:val="00FC624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HeaderChar1">
    <w:name w:val="Header Char1"/>
    <w:basedOn w:val="DefaultParagraphFont"/>
    <w:link w:val="Header"/>
    <w:uiPriority w:val="99"/>
    <w:rsid w:val="00FC6245"/>
  </w:style>
  <w:style w:type="paragraph" w:styleId="Footer">
    <w:name w:val="footer"/>
    <w:basedOn w:val="Normal"/>
    <w:link w:val="FooterChar1"/>
    <w:uiPriority w:val="99"/>
    <w:unhideWhenUsed/>
    <w:rsid w:val="00FC6245"/>
    <w:pPr>
      <w:tabs>
        <w:tab w:val="center" w:pos="4680"/>
        <w:tab w:val="right" w:pos="9360"/>
      </w:tabs>
      <w:spacing w:before="0" w:after="0"/>
    </w:pPr>
  </w:style>
  <w:style w:type="character" w:customStyle="1" w:styleId="FooterChar1">
    <w:name w:val="Footer Char1"/>
    <w:basedOn w:val="DefaultParagraphFont"/>
    <w:link w:val="Footer"/>
    <w:uiPriority w:val="99"/>
    <w:rsid w:val="00FC6245"/>
  </w:style>
  <w:style w:type="paragraph" w:styleId="BalloonText">
    <w:name w:val="Balloon Text"/>
    <w:basedOn w:val="Normal"/>
    <w:link w:val="BalloonTextChar"/>
    <w:uiPriority w:val="99"/>
    <w:semiHidden/>
    <w:unhideWhenUsed/>
    <w:rsid w:val="00FC62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0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3\APP_FIKT_ProGrupa\APP_FIKT_ProGrupa\bin\Templates/ponuda_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ponuda_01.dotx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</cp:revision>
  <dcterms:created xsi:type="dcterms:W3CDTF">2015-06-02T13:06:00Z</dcterms:created>
  <dcterms:modified xsi:type="dcterms:W3CDTF">2015-06-02T13:06:00Z</dcterms:modified>
</cp:coreProperties>
</file>